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62175"/>
                      <wp:effectExtent l="19050" t="19050" r="29845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621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4345" t="-1322" r="15645" b="-2687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603EB5" id="Oval 2" o:spid="_x0000_s1026" alt="Title: Professional Headshot of Man" style="width:167.1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9C4CBE" w:rsidP="001B2ABD">
            <w:pPr>
              <w:pStyle w:val="Title"/>
            </w:pPr>
            <w:r>
              <w:t>Harsh kr singh</w:t>
            </w:r>
          </w:p>
          <w:p w:rsidR="001B2ABD" w:rsidRDefault="009C4CBE" w:rsidP="009C4CBE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:rsidTr="001B2ABD">
        <w:tc>
          <w:tcPr>
            <w:tcW w:w="3600" w:type="dxa"/>
          </w:tcPr>
          <w:p w:rsidR="00036450" w:rsidRDefault="00036450" w:rsidP="00036450">
            <w:bookmarkStart w:id="0" w:name="_GoBack"/>
            <w:bookmarkEnd w:id="0"/>
          </w:p>
          <w:sdt>
            <w:sdtPr>
              <w:id w:val="-1954003311"/>
              <w:placeholder>
                <w:docPart w:val="E5E25A25016E44D199F4EDF88D2C8C9B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9D69AC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138097A700BF4E69846E238AD134D0F6"/>
              </w:placeholder>
              <w:temporary/>
              <w:showingPlcHdr/>
              <w15:appearance w15:val="hidden"/>
            </w:sdtPr>
            <w:sdtEndPr/>
            <w:sdtContent>
              <w:p w:rsidR="004D3011" w:rsidRPr="009D69AC" w:rsidRDefault="004D3011" w:rsidP="004D3011">
                <w:pPr>
                  <w:rPr>
                    <w:sz w:val="22"/>
                  </w:rPr>
                </w:pPr>
                <w:r w:rsidRPr="009D69AC">
                  <w:rPr>
                    <w:sz w:val="22"/>
                  </w:rPr>
                  <w:t>PHONE:</w:t>
                </w:r>
              </w:p>
            </w:sdtContent>
          </w:sdt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7001087184</w:t>
            </w:r>
          </w:p>
          <w:p w:rsidR="004D3011" w:rsidRPr="009D69AC" w:rsidRDefault="004D3011" w:rsidP="004D3011">
            <w:pPr>
              <w:rPr>
                <w:sz w:val="22"/>
              </w:rPr>
            </w:pPr>
          </w:p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PORTFOLIO:</w:t>
            </w:r>
          </w:p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harshsinn.github.io/Portfolio</w:t>
            </w:r>
          </w:p>
          <w:p w:rsidR="004D3011" w:rsidRPr="009D69AC" w:rsidRDefault="004D3011" w:rsidP="00710B30">
            <w:pPr>
              <w:jc w:val="center"/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D0F6B06C2D49431884D95C4E53B7B80A"/>
              </w:placeholder>
              <w:temporary/>
              <w:showingPlcHdr/>
              <w15:appearance w15:val="hidden"/>
            </w:sdtPr>
            <w:sdtEndPr/>
            <w:sdtContent>
              <w:p w:rsidR="004D3011" w:rsidRPr="009D69AC" w:rsidRDefault="004D3011" w:rsidP="004D3011">
                <w:pPr>
                  <w:rPr>
                    <w:sz w:val="22"/>
                  </w:rPr>
                </w:pPr>
                <w:r w:rsidRPr="009D69AC">
                  <w:rPr>
                    <w:sz w:val="22"/>
                  </w:rPr>
                  <w:t>EMAIL:</w:t>
                </w:r>
              </w:p>
            </w:sdtContent>
          </w:sdt>
          <w:p w:rsidR="00036450" w:rsidRPr="009D69AC" w:rsidRDefault="00710B30" w:rsidP="004D3011">
            <w:pPr>
              <w:rPr>
                <w:rStyle w:val="Hyperlink"/>
                <w:sz w:val="22"/>
              </w:rPr>
            </w:pPr>
            <w:r w:rsidRPr="009D69AC">
              <w:rPr>
                <w:sz w:val="22"/>
              </w:rPr>
              <w:t>harshkr.127@gmail.com</w:t>
            </w:r>
          </w:p>
          <w:sdt>
            <w:sdtPr>
              <w:id w:val="-1444214663"/>
              <w:placeholder>
                <w:docPart w:val="5B938E2A2B4D40A4A2791F5336ECDDAC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9D69AC">
                  <w:rPr>
                    <w:sz w:val="28"/>
                    <w:szCs w:val="28"/>
                  </w:rPr>
                  <w:t>Hobbies</w:t>
                </w:r>
              </w:p>
            </w:sdtContent>
          </w:sdt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Gaming</w:t>
            </w:r>
          </w:p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Drawing</w:t>
            </w:r>
          </w:p>
          <w:p w:rsidR="004D3011" w:rsidRPr="009D69AC" w:rsidRDefault="00710B30" w:rsidP="004D3011">
            <w:pPr>
              <w:rPr>
                <w:sz w:val="22"/>
              </w:rPr>
            </w:pPr>
            <w:r w:rsidRPr="009D69AC">
              <w:rPr>
                <w:sz w:val="22"/>
              </w:rPr>
              <w:t>Exercise</w:t>
            </w:r>
          </w:p>
          <w:p w:rsidR="004D3011" w:rsidRPr="004D3011" w:rsidRDefault="00710B30" w:rsidP="00710B30">
            <w:r w:rsidRPr="009D69AC">
              <w:rPr>
                <w:sz w:val="22"/>
              </w:rPr>
              <w:t>Reading</w:t>
            </w:r>
          </w:p>
        </w:tc>
        <w:tc>
          <w:tcPr>
            <w:tcW w:w="720" w:type="dxa"/>
          </w:tcPr>
          <w:p w:rsidR="001B2ABD" w:rsidRPr="009D69AC" w:rsidRDefault="001B2ABD" w:rsidP="000C45FF">
            <w:pPr>
              <w:tabs>
                <w:tab w:val="left" w:pos="990"/>
              </w:tabs>
              <w:rPr>
                <w:sz w:val="22"/>
              </w:rPr>
            </w:pPr>
          </w:p>
        </w:tc>
        <w:tc>
          <w:tcPr>
            <w:tcW w:w="6470" w:type="dxa"/>
          </w:tcPr>
          <w:sdt>
            <w:sdtPr>
              <w:rPr>
                <w:szCs w:val="22"/>
              </w:rPr>
              <w:id w:val="1049110328"/>
              <w:placeholder>
                <w:docPart w:val="9B9F399210D04C5E98B150E73E81DF5A"/>
              </w:placeholder>
              <w:temporary/>
              <w:showingPlcHdr/>
              <w15:appearance w15:val="hidden"/>
            </w:sdtPr>
            <w:sdtEndPr/>
            <w:sdtContent>
              <w:p w:rsidR="001B2ABD" w:rsidRPr="009D69AC" w:rsidRDefault="00E25A26" w:rsidP="00036450">
                <w:pPr>
                  <w:pStyle w:val="Heading2"/>
                  <w:rPr>
                    <w:szCs w:val="22"/>
                  </w:rPr>
                </w:pPr>
                <w:r w:rsidRPr="009D69AC">
                  <w:rPr>
                    <w:szCs w:val="22"/>
                  </w:rPr>
                  <w:t>EDUCATION</w:t>
                </w:r>
              </w:p>
            </w:sdtContent>
          </w:sdt>
          <w:p w:rsidR="00705A1D" w:rsidRPr="009D69AC" w:rsidRDefault="00705A1D" w:rsidP="00705A1D">
            <w:pPr>
              <w:pStyle w:val="Heading4"/>
              <w:rPr>
                <w:sz w:val="22"/>
              </w:rPr>
            </w:pPr>
            <w:r w:rsidRPr="009D69AC">
              <w:rPr>
                <w:sz w:val="22"/>
              </w:rPr>
              <w:t>BCA – DURGAPUR SOCIETY OF MANAGEMENT AND SCIENCE</w:t>
            </w:r>
          </w:p>
          <w:p w:rsidR="00705A1D" w:rsidRPr="009D69AC" w:rsidRDefault="00705A1D" w:rsidP="00705A1D">
            <w:pPr>
              <w:pStyle w:val="Date"/>
              <w:rPr>
                <w:sz w:val="22"/>
              </w:rPr>
            </w:pPr>
            <w:r w:rsidRPr="009D69AC">
              <w:rPr>
                <w:sz w:val="22"/>
              </w:rPr>
              <w:t>2019</w:t>
            </w:r>
            <w:r w:rsidRPr="009D69AC">
              <w:rPr>
                <w:sz w:val="22"/>
              </w:rPr>
              <w:t xml:space="preserve"> </w:t>
            </w:r>
            <w:r w:rsidRPr="009D69AC">
              <w:rPr>
                <w:sz w:val="22"/>
              </w:rPr>
              <w:t>–</w:t>
            </w:r>
            <w:r w:rsidRPr="009D69AC">
              <w:rPr>
                <w:sz w:val="22"/>
              </w:rPr>
              <w:t xml:space="preserve"> </w:t>
            </w:r>
            <w:r w:rsidRPr="009D69AC">
              <w:rPr>
                <w:sz w:val="22"/>
              </w:rPr>
              <w:t>2022</w:t>
            </w:r>
          </w:p>
          <w:p w:rsidR="00705A1D" w:rsidRPr="009D69AC" w:rsidRDefault="00705A1D" w:rsidP="00705A1D">
            <w:pPr>
              <w:rPr>
                <w:sz w:val="22"/>
              </w:rPr>
            </w:pPr>
            <w:r w:rsidRPr="009D69AC">
              <w:rPr>
                <w:sz w:val="22"/>
              </w:rPr>
              <w:t>Learning subjects: C, C++, Web Development, JAVA</w:t>
            </w:r>
          </w:p>
          <w:p w:rsidR="00705A1D" w:rsidRPr="009D69AC" w:rsidRDefault="00705A1D" w:rsidP="00705A1D">
            <w:pPr>
              <w:rPr>
                <w:sz w:val="22"/>
              </w:rPr>
            </w:pPr>
          </w:p>
          <w:p w:rsidR="00705A1D" w:rsidRPr="009D69AC" w:rsidRDefault="00705A1D" w:rsidP="00705A1D">
            <w:pPr>
              <w:pStyle w:val="Heading4"/>
              <w:rPr>
                <w:sz w:val="22"/>
              </w:rPr>
            </w:pPr>
            <w:r w:rsidRPr="009D69AC">
              <w:rPr>
                <w:sz w:val="22"/>
              </w:rPr>
              <w:t>DAV PUBLIC SCHOOL, KANYAPUR</w:t>
            </w:r>
          </w:p>
          <w:p w:rsidR="00705A1D" w:rsidRPr="009D69AC" w:rsidRDefault="00705A1D" w:rsidP="00705A1D">
            <w:pPr>
              <w:pStyle w:val="Date"/>
              <w:rPr>
                <w:sz w:val="22"/>
              </w:rPr>
            </w:pPr>
            <w:r w:rsidRPr="009D69AC">
              <w:rPr>
                <w:sz w:val="22"/>
              </w:rPr>
              <w:t>2017 - 2019</w:t>
            </w:r>
          </w:p>
          <w:p w:rsidR="00705A1D" w:rsidRPr="009D69AC" w:rsidRDefault="00705A1D" w:rsidP="00705A1D">
            <w:pPr>
              <w:rPr>
                <w:sz w:val="22"/>
              </w:rPr>
            </w:pPr>
            <w:r w:rsidRPr="009D69AC">
              <w:rPr>
                <w:sz w:val="22"/>
              </w:rPr>
              <w:t>Commerce student with accounts, economics, JAVA.</w:t>
            </w:r>
          </w:p>
          <w:p w:rsidR="00705A1D" w:rsidRPr="009D69AC" w:rsidRDefault="00705A1D" w:rsidP="00705A1D">
            <w:pPr>
              <w:rPr>
                <w:sz w:val="22"/>
              </w:rPr>
            </w:pPr>
            <w:r w:rsidRPr="009D69AC">
              <w:rPr>
                <w:sz w:val="22"/>
              </w:rPr>
              <w:t>CGPA: 8.5</w:t>
            </w:r>
          </w:p>
          <w:p w:rsidR="00705A1D" w:rsidRPr="009D69AC" w:rsidRDefault="00705A1D" w:rsidP="00705A1D">
            <w:pPr>
              <w:rPr>
                <w:sz w:val="22"/>
              </w:rPr>
            </w:pPr>
          </w:p>
          <w:p w:rsidR="00036450" w:rsidRPr="009D69AC" w:rsidRDefault="009C4CBE" w:rsidP="00B359E4">
            <w:pPr>
              <w:pStyle w:val="Heading4"/>
              <w:rPr>
                <w:sz w:val="22"/>
              </w:rPr>
            </w:pPr>
            <w:r w:rsidRPr="009D69AC">
              <w:rPr>
                <w:sz w:val="22"/>
              </w:rPr>
              <w:t>DAV PUBLIC SCHOOL, KANYAPUR</w:t>
            </w:r>
          </w:p>
          <w:p w:rsidR="00036450" w:rsidRPr="009D69AC" w:rsidRDefault="009C4CBE" w:rsidP="00B359E4">
            <w:pPr>
              <w:pStyle w:val="Date"/>
              <w:rPr>
                <w:sz w:val="22"/>
              </w:rPr>
            </w:pPr>
            <w:r w:rsidRPr="009D69AC">
              <w:rPr>
                <w:sz w:val="22"/>
              </w:rPr>
              <w:t>2009</w:t>
            </w:r>
            <w:r w:rsidR="00036450" w:rsidRPr="009D69AC">
              <w:rPr>
                <w:sz w:val="22"/>
              </w:rPr>
              <w:t xml:space="preserve"> - </w:t>
            </w:r>
            <w:r w:rsidRPr="009D69AC">
              <w:rPr>
                <w:sz w:val="22"/>
              </w:rPr>
              <w:t>2016</w:t>
            </w:r>
          </w:p>
          <w:p w:rsidR="004D3011" w:rsidRPr="009D69AC" w:rsidRDefault="00710B30" w:rsidP="00036450">
            <w:pPr>
              <w:rPr>
                <w:sz w:val="22"/>
              </w:rPr>
            </w:pPr>
            <w:r w:rsidRPr="009D69AC">
              <w:rPr>
                <w:sz w:val="22"/>
              </w:rPr>
              <w:t xml:space="preserve">Learned all mandatory subjects </w:t>
            </w:r>
            <w:r w:rsidR="00705A1D" w:rsidRPr="009D69AC">
              <w:rPr>
                <w:sz w:val="22"/>
              </w:rPr>
              <w:t>in secondary education.</w:t>
            </w:r>
          </w:p>
          <w:p w:rsidR="00705A1D" w:rsidRPr="009D69AC" w:rsidRDefault="00705A1D" w:rsidP="00036450">
            <w:pPr>
              <w:rPr>
                <w:sz w:val="22"/>
              </w:rPr>
            </w:pPr>
            <w:r w:rsidRPr="009D69AC">
              <w:rPr>
                <w:sz w:val="22"/>
              </w:rPr>
              <w:t xml:space="preserve">Average CGPA: 9.0 </w:t>
            </w:r>
          </w:p>
          <w:p w:rsidR="004D3011" w:rsidRPr="009D69AC" w:rsidRDefault="004D3011" w:rsidP="00036450">
            <w:pPr>
              <w:rPr>
                <w:sz w:val="22"/>
              </w:rPr>
            </w:pPr>
          </w:p>
          <w:sdt>
            <w:sdtPr>
              <w:rPr>
                <w:szCs w:val="22"/>
              </w:rPr>
              <w:id w:val="1669594239"/>
              <w:placeholder>
                <w:docPart w:val="A9BAEF0935BE4C1FA19E1AD678D596C6"/>
              </w:placeholder>
              <w:temporary/>
              <w:showingPlcHdr/>
              <w15:appearance w15:val="hidden"/>
            </w:sdtPr>
            <w:sdtEndPr/>
            <w:sdtContent>
              <w:p w:rsidR="00036450" w:rsidRPr="009D69AC" w:rsidRDefault="00180329" w:rsidP="00036450">
                <w:pPr>
                  <w:pStyle w:val="Heading2"/>
                  <w:rPr>
                    <w:szCs w:val="22"/>
                  </w:rPr>
                </w:pPr>
                <w:r w:rsidRPr="009D69AC">
                  <w:rPr>
                    <w:rStyle w:val="Heading2Char"/>
                    <w:b/>
                    <w:bCs/>
                    <w:caps/>
                    <w:szCs w:val="22"/>
                  </w:rPr>
                  <w:t>SKILLS</w:t>
                </w:r>
              </w:p>
            </w:sdtContent>
          </w:sdt>
          <w:p w:rsidR="00036450" w:rsidRPr="009D69AC" w:rsidRDefault="00112054" w:rsidP="004D3011">
            <w:pPr>
              <w:rPr>
                <w:color w:val="FFFFFF" w:themeColor="background1"/>
                <w:sz w:val="22"/>
              </w:rPr>
            </w:pPr>
            <w:r w:rsidRPr="009D69AC">
              <w:rPr>
                <w:noProof/>
                <w:color w:val="000000" w:themeColor="text1"/>
                <w:sz w:val="22"/>
                <w:lang w:eastAsia="en-US"/>
              </w:rPr>
              <w:drawing>
                <wp:inline distT="0" distB="0" distL="0" distR="0" wp14:anchorId="5AFFFF85" wp14:editId="29FA67EF">
                  <wp:extent cx="4705350" cy="151447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D56334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334" w:rsidRDefault="00D56334" w:rsidP="000C45FF">
      <w:r>
        <w:separator/>
      </w:r>
    </w:p>
  </w:endnote>
  <w:endnote w:type="continuationSeparator" w:id="0">
    <w:p w:rsidR="00D56334" w:rsidRDefault="00D563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334" w:rsidRDefault="00D56334" w:rsidP="000C45FF">
      <w:r>
        <w:separator/>
      </w:r>
    </w:p>
  </w:footnote>
  <w:footnote w:type="continuationSeparator" w:id="0">
    <w:p w:rsidR="00D56334" w:rsidRDefault="00D563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B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5A1D"/>
    <w:rsid w:val="00710B30"/>
    <w:rsid w:val="00715FCB"/>
    <w:rsid w:val="00743101"/>
    <w:rsid w:val="007775E1"/>
    <w:rsid w:val="007867A0"/>
    <w:rsid w:val="007927F5"/>
    <w:rsid w:val="00802CA0"/>
    <w:rsid w:val="009260CD"/>
    <w:rsid w:val="00952C25"/>
    <w:rsid w:val="009C4CBE"/>
    <w:rsid w:val="009D6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56334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 language</c:v>
                </c:pt>
                <c:pt idx="1">
                  <c:v>Communication</c:v>
                </c:pt>
                <c:pt idx="2">
                  <c:v>JavaScript</c:v>
                </c:pt>
                <c:pt idx="3">
                  <c:v>HTML&amp;CSS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311714688"/>
        <c:axId val="311715080"/>
      </c:barChart>
      <c:catAx>
        <c:axId val="311714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715080"/>
        <c:crosses val="autoZero"/>
        <c:auto val="1"/>
        <c:lblAlgn val="ctr"/>
        <c:lblOffset val="100"/>
        <c:noMultiLvlLbl val="0"/>
      </c:catAx>
      <c:valAx>
        <c:axId val="31171508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31171468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E25A25016E44D199F4EDF88D2C8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1F6B7-45CC-48D1-B0AF-0F91DAAC678D}"/>
      </w:docPartPr>
      <w:docPartBody>
        <w:p w:rsidR="00000000" w:rsidRDefault="00290EA5">
          <w:pPr>
            <w:pStyle w:val="E5E25A25016E44D199F4EDF88D2C8C9B"/>
          </w:pPr>
          <w:r w:rsidRPr="00CB0055">
            <w:t>Contact</w:t>
          </w:r>
        </w:p>
      </w:docPartBody>
    </w:docPart>
    <w:docPart>
      <w:docPartPr>
        <w:name w:val="138097A700BF4E69846E238AD134D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BB0DB-92BB-4653-B8C7-7D057B2D2F2F}"/>
      </w:docPartPr>
      <w:docPartBody>
        <w:p w:rsidR="00000000" w:rsidRDefault="00290EA5">
          <w:pPr>
            <w:pStyle w:val="138097A700BF4E69846E238AD134D0F6"/>
          </w:pPr>
          <w:r w:rsidRPr="004D3011">
            <w:t>PHONE:</w:t>
          </w:r>
        </w:p>
      </w:docPartBody>
    </w:docPart>
    <w:docPart>
      <w:docPartPr>
        <w:name w:val="D0F6B06C2D49431884D95C4E53B7B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8D22-F355-4648-9D7F-66E59CACB1C6}"/>
      </w:docPartPr>
      <w:docPartBody>
        <w:p w:rsidR="00000000" w:rsidRDefault="00290EA5">
          <w:pPr>
            <w:pStyle w:val="D0F6B06C2D49431884D95C4E53B7B80A"/>
          </w:pPr>
          <w:r w:rsidRPr="004D3011">
            <w:t>EMAIL:</w:t>
          </w:r>
        </w:p>
      </w:docPartBody>
    </w:docPart>
    <w:docPart>
      <w:docPartPr>
        <w:name w:val="5B938E2A2B4D40A4A2791F5336ECD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55C8C-A440-4F61-AC00-53D9FD6BEC26}"/>
      </w:docPartPr>
      <w:docPartBody>
        <w:p w:rsidR="00000000" w:rsidRDefault="00290EA5">
          <w:pPr>
            <w:pStyle w:val="5B938E2A2B4D40A4A2791F5336ECDDAC"/>
          </w:pPr>
          <w:r w:rsidRPr="00CB0055">
            <w:t>Hobbies</w:t>
          </w:r>
        </w:p>
      </w:docPartBody>
    </w:docPart>
    <w:docPart>
      <w:docPartPr>
        <w:name w:val="9B9F399210D04C5E98B150E73E81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60AB-40C2-4E15-8091-713D056500BB}"/>
      </w:docPartPr>
      <w:docPartBody>
        <w:p w:rsidR="00000000" w:rsidRDefault="00290EA5">
          <w:pPr>
            <w:pStyle w:val="9B9F399210D04C5E98B150E73E81DF5A"/>
          </w:pPr>
          <w:r w:rsidRPr="00036450">
            <w:t>EDUCATION</w:t>
          </w:r>
        </w:p>
      </w:docPartBody>
    </w:docPart>
    <w:docPart>
      <w:docPartPr>
        <w:name w:val="A9BAEF0935BE4C1FA19E1AD678D59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5FB06-B0B7-4F6C-AF23-D5CB3D41D2AA}"/>
      </w:docPartPr>
      <w:docPartBody>
        <w:p w:rsidR="00000000" w:rsidRDefault="00290EA5">
          <w:pPr>
            <w:pStyle w:val="A9BAEF0935BE4C1FA19E1AD678D596C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A5"/>
    <w:rsid w:val="002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0D56107454C06BACC6B3E6BDEC39F">
    <w:name w:val="E8C0D56107454C06BACC6B3E6BDEC39F"/>
  </w:style>
  <w:style w:type="paragraph" w:customStyle="1" w:styleId="29B85115126F42199D1D1DEBD619BC60">
    <w:name w:val="29B85115126F42199D1D1DEBD619BC60"/>
  </w:style>
  <w:style w:type="paragraph" w:customStyle="1" w:styleId="E8066611D84640418E13CBB3D89FBB59">
    <w:name w:val="E8066611D84640418E13CBB3D89FBB59"/>
  </w:style>
  <w:style w:type="paragraph" w:customStyle="1" w:styleId="B37D6D66907A4BF9AC698636B086A629">
    <w:name w:val="B37D6D66907A4BF9AC698636B086A629"/>
  </w:style>
  <w:style w:type="paragraph" w:customStyle="1" w:styleId="E5E25A25016E44D199F4EDF88D2C8C9B">
    <w:name w:val="E5E25A25016E44D199F4EDF88D2C8C9B"/>
  </w:style>
  <w:style w:type="paragraph" w:customStyle="1" w:styleId="138097A700BF4E69846E238AD134D0F6">
    <w:name w:val="138097A700BF4E69846E238AD134D0F6"/>
  </w:style>
  <w:style w:type="paragraph" w:customStyle="1" w:styleId="AAB26135C937417BA7EED6224B7BEDFE">
    <w:name w:val="AAB26135C937417BA7EED6224B7BEDFE"/>
  </w:style>
  <w:style w:type="paragraph" w:customStyle="1" w:styleId="E0BA99FF18AA4C0685B6FBDCEBB16B31">
    <w:name w:val="E0BA99FF18AA4C0685B6FBDCEBB16B31"/>
  </w:style>
  <w:style w:type="paragraph" w:customStyle="1" w:styleId="1485F4BB2D8145EBB95021A44995D5D8">
    <w:name w:val="1485F4BB2D8145EBB95021A44995D5D8"/>
  </w:style>
  <w:style w:type="paragraph" w:customStyle="1" w:styleId="D0F6B06C2D49431884D95C4E53B7B80A">
    <w:name w:val="D0F6B06C2D49431884D95C4E53B7B80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F0B11BDD23D48898B920CEA3BE7F233">
    <w:name w:val="AF0B11BDD23D48898B920CEA3BE7F233"/>
  </w:style>
  <w:style w:type="paragraph" w:customStyle="1" w:styleId="5B938E2A2B4D40A4A2791F5336ECDDAC">
    <w:name w:val="5B938E2A2B4D40A4A2791F5336ECDDAC"/>
  </w:style>
  <w:style w:type="paragraph" w:customStyle="1" w:styleId="4694FBF6926A4D7093DC774AAF49D6FA">
    <w:name w:val="4694FBF6926A4D7093DC774AAF49D6FA"/>
  </w:style>
  <w:style w:type="paragraph" w:customStyle="1" w:styleId="B01A1E59384C41A3B91C23F1004D4B77">
    <w:name w:val="B01A1E59384C41A3B91C23F1004D4B77"/>
  </w:style>
  <w:style w:type="paragraph" w:customStyle="1" w:styleId="9415C38F06C14F128EEE0E251A796BD5">
    <w:name w:val="9415C38F06C14F128EEE0E251A796BD5"/>
  </w:style>
  <w:style w:type="paragraph" w:customStyle="1" w:styleId="24B55BC131CF4DD8970C43653ECA0C6D">
    <w:name w:val="24B55BC131CF4DD8970C43653ECA0C6D"/>
  </w:style>
  <w:style w:type="paragraph" w:customStyle="1" w:styleId="9B9F399210D04C5E98B150E73E81DF5A">
    <w:name w:val="9B9F399210D04C5E98B150E73E81DF5A"/>
  </w:style>
  <w:style w:type="paragraph" w:customStyle="1" w:styleId="1CE332D58C0049CB803EBFD68499FF2C">
    <w:name w:val="1CE332D58C0049CB803EBFD68499FF2C"/>
  </w:style>
  <w:style w:type="paragraph" w:customStyle="1" w:styleId="025216943CA94ED38FB2109D72DBBF9E">
    <w:name w:val="025216943CA94ED38FB2109D72DBBF9E"/>
  </w:style>
  <w:style w:type="paragraph" w:customStyle="1" w:styleId="C93D9FBEFC844C7DB7D012A165E9EAF1">
    <w:name w:val="C93D9FBEFC844C7DB7D012A165E9EAF1"/>
  </w:style>
  <w:style w:type="paragraph" w:customStyle="1" w:styleId="61B78789CFFD4070A252D55890469836">
    <w:name w:val="61B78789CFFD4070A252D55890469836"/>
  </w:style>
  <w:style w:type="paragraph" w:customStyle="1" w:styleId="846D2C28EFE94B9BA53B09948EBD379C">
    <w:name w:val="846D2C28EFE94B9BA53B09948EBD379C"/>
  </w:style>
  <w:style w:type="paragraph" w:customStyle="1" w:styleId="793A34CADCD44BB7AA2671B50E6C1685">
    <w:name w:val="793A34CADCD44BB7AA2671B50E6C1685"/>
  </w:style>
  <w:style w:type="paragraph" w:customStyle="1" w:styleId="76D7A66A4BD74383B5DF060E42EF26D1">
    <w:name w:val="76D7A66A4BD74383B5DF060E42EF26D1"/>
  </w:style>
  <w:style w:type="paragraph" w:customStyle="1" w:styleId="FB5F0D54017B45B0B2B93C2294930D47">
    <w:name w:val="FB5F0D54017B45B0B2B93C2294930D47"/>
  </w:style>
  <w:style w:type="paragraph" w:customStyle="1" w:styleId="2C1A5E3721244D98ACA2C596B2A90429">
    <w:name w:val="2C1A5E3721244D98ACA2C596B2A90429"/>
  </w:style>
  <w:style w:type="paragraph" w:customStyle="1" w:styleId="1DBB8642703B42E9BCFC2C0D5C648635">
    <w:name w:val="1DBB8642703B42E9BCFC2C0D5C648635"/>
  </w:style>
  <w:style w:type="paragraph" w:customStyle="1" w:styleId="57FF30CF2353441A9237DE4BB29FFC0B">
    <w:name w:val="57FF30CF2353441A9237DE4BB29FFC0B"/>
  </w:style>
  <w:style w:type="paragraph" w:customStyle="1" w:styleId="4D692E41E8A540599FBDC18C0196135A">
    <w:name w:val="4D692E41E8A540599FBDC18C0196135A"/>
  </w:style>
  <w:style w:type="paragraph" w:customStyle="1" w:styleId="EA9D56F494D64AA48B13860A0D2B32EC">
    <w:name w:val="EA9D56F494D64AA48B13860A0D2B32EC"/>
  </w:style>
  <w:style w:type="paragraph" w:customStyle="1" w:styleId="B81741EC177847C898FCBC67FCC85557">
    <w:name w:val="B81741EC177847C898FCBC67FCC85557"/>
  </w:style>
  <w:style w:type="paragraph" w:customStyle="1" w:styleId="899E90D41DE64BD59EFB3B5D416771BD">
    <w:name w:val="899E90D41DE64BD59EFB3B5D416771BD"/>
  </w:style>
  <w:style w:type="paragraph" w:customStyle="1" w:styleId="A0A120D6E0E141B3B237E2DC0D62A5A0">
    <w:name w:val="A0A120D6E0E141B3B237E2DC0D62A5A0"/>
  </w:style>
  <w:style w:type="paragraph" w:customStyle="1" w:styleId="EFFFD9C75CE64BE1B76F158554BB3771">
    <w:name w:val="EFFFD9C75CE64BE1B76F158554BB3771"/>
  </w:style>
  <w:style w:type="paragraph" w:customStyle="1" w:styleId="49031D520065493A9E63A59D71687A24">
    <w:name w:val="49031D520065493A9E63A59D71687A24"/>
  </w:style>
  <w:style w:type="paragraph" w:customStyle="1" w:styleId="A660F1D374E14156BDE1E61B9BA6FA25">
    <w:name w:val="A660F1D374E14156BDE1E61B9BA6FA25"/>
  </w:style>
  <w:style w:type="paragraph" w:customStyle="1" w:styleId="3167E330861E45CD8277A36B99088F3E">
    <w:name w:val="3167E330861E45CD8277A36B99088F3E"/>
  </w:style>
  <w:style w:type="paragraph" w:customStyle="1" w:styleId="D93ADDFF3CDD405D84EA9F136B04C040">
    <w:name w:val="D93ADDFF3CDD405D84EA9F136B04C040"/>
  </w:style>
  <w:style w:type="paragraph" w:customStyle="1" w:styleId="7CB19DDBE6044F8EB5B75F539D560E5A">
    <w:name w:val="7CB19DDBE6044F8EB5B75F539D560E5A"/>
  </w:style>
  <w:style w:type="paragraph" w:customStyle="1" w:styleId="4E7947D01C5E4AB3A395C6C4FBE3D3D6">
    <w:name w:val="4E7947D01C5E4AB3A395C6C4FBE3D3D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9BAEF0935BE4C1FA19E1AD678D596C6">
    <w:name w:val="A9BAEF0935BE4C1FA19E1AD678D59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2021-01-11T15:08:00Z</dcterms:created>
  <dcterms:modified xsi:type="dcterms:W3CDTF">2021-01-11T15:46:00Z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